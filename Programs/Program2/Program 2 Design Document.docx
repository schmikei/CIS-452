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CFBE4" w14:textId="77777777" w:rsidR="00DB441F" w:rsidRPr="00DB441F" w:rsidRDefault="00B46C58" w:rsidP="00DB441F">
      <w:pPr>
        <w:pStyle w:val="Heading1"/>
        <w:rPr>
          <w:sz w:val="44"/>
        </w:rPr>
      </w:pPr>
      <w:r w:rsidRPr="00B46C58">
        <w:rPr>
          <w:sz w:val="44"/>
        </w:rPr>
        <w:t>Program 2</w:t>
      </w:r>
      <w:r w:rsidR="00DB441F">
        <w:rPr>
          <w:sz w:val="44"/>
        </w:rPr>
        <w:t xml:space="preserve"> Design Document</w:t>
      </w:r>
    </w:p>
    <w:p w14:paraId="01D82762" w14:textId="77777777" w:rsidR="00B46C58" w:rsidRDefault="00B46C58" w:rsidP="00B46C58">
      <w:r>
        <w:t>Keith Schmitt</w:t>
      </w:r>
    </w:p>
    <w:p w14:paraId="6349F385" w14:textId="31AE9A56" w:rsidR="00202608" w:rsidRDefault="00202608" w:rsidP="00B46C58">
      <w:r>
        <w:t>CIS 452-10</w:t>
      </w:r>
    </w:p>
    <w:p w14:paraId="271026D6" w14:textId="6E3A36AC" w:rsidR="00202608" w:rsidRDefault="005A0CBD" w:rsidP="00B46C58">
      <w:r>
        <w:t>Program 2</w:t>
      </w:r>
    </w:p>
    <w:p w14:paraId="5C6B8E00" w14:textId="77777777" w:rsidR="00B46C58" w:rsidRDefault="00B46C58" w:rsidP="00B46C58">
      <w:r>
        <w:t xml:space="preserve">Professor </w:t>
      </w:r>
      <w:proofErr w:type="spellStart"/>
      <w:r>
        <w:t>Dulimarta</w:t>
      </w:r>
      <w:proofErr w:type="spellEnd"/>
    </w:p>
    <w:p w14:paraId="25338712" w14:textId="77777777" w:rsidR="00B46C58" w:rsidRPr="00B46C58" w:rsidRDefault="00B46C58" w:rsidP="00B46C58"/>
    <w:p w14:paraId="44D18BB0" w14:textId="77777777" w:rsidR="00117F80" w:rsidRDefault="00117F80" w:rsidP="00B46C58">
      <w:pPr>
        <w:pStyle w:val="Heading2"/>
        <w:pBdr>
          <w:top w:val="single" w:sz="24" w:space="31" w:color="2A2A2A" w:themeColor="text2"/>
        </w:pBdr>
      </w:pPr>
    </w:p>
    <w:p w14:paraId="1263B0BC" w14:textId="77777777" w:rsidR="00202608" w:rsidRDefault="00202608" w:rsidP="00202608"/>
    <w:p w14:paraId="3C07CD79" w14:textId="77777777" w:rsidR="00CD7012" w:rsidRPr="00202608" w:rsidRDefault="00CD7012" w:rsidP="00202608"/>
    <w:p w14:paraId="53EB87AF" w14:textId="0232FBF3" w:rsidR="00E25B4D" w:rsidRDefault="00E25B4D">
      <w:pPr>
        <w:pStyle w:val="BlockText"/>
      </w:pPr>
      <w:r>
        <w:t>Data Communicated between parent and child via pipes:</w:t>
      </w:r>
    </w:p>
    <w:p w14:paraId="2F12BA99" w14:textId="77777777" w:rsidR="004E7296" w:rsidRDefault="00E25B4D">
      <w:r>
        <w:t xml:space="preserve">The data that I am using pipes to transfer is </w:t>
      </w:r>
      <w:r w:rsidR="004E7296">
        <w:t>to communicate the word that each child process is trying to find and an upstream pipe to communicate the number of occurrences each child found. The downstream pipe (</w:t>
      </w:r>
      <w:proofErr w:type="spellStart"/>
      <w:proofErr w:type="gramStart"/>
      <w:r w:rsidR="004E7296">
        <w:t>myPipe</w:t>
      </w:r>
      <w:proofErr w:type="spellEnd"/>
      <w:r w:rsidR="004E7296">
        <w:t>[</w:t>
      </w:r>
      <w:proofErr w:type="gramEnd"/>
      <w:r w:rsidR="004E7296">
        <w:t>2]) communicates a string, while the upstream pipe (</w:t>
      </w:r>
      <w:proofErr w:type="spellStart"/>
      <w:r w:rsidR="004E7296">
        <w:t>my_out_pipe</w:t>
      </w:r>
      <w:proofErr w:type="spellEnd"/>
      <w:r w:rsidR="004E7296">
        <w:t xml:space="preserve">[2]) communicates the occurrences. </w:t>
      </w:r>
    </w:p>
    <w:p w14:paraId="5430E6FA" w14:textId="77777777" w:rsidR="004E7296" w:rsidRDefault="004E7296"/>
    <w:p w14:paraId="267FF1ED" w14:textId="0A758F52" w:rsidR="004E7296" w:rsidRDefault="004E7296" w:rsidP="004E7296">
      <w:pPr>
        <w:pStyle w:val="BlockText"/>
      </w:pPr>
      <w:r>
        <w:lastRenderedPageBreak/>
        <w:t>The Word Search Implementation</w:t>
      </w:r>
      <w:r>
        <w:t>:</w:t>
      </w:r>
    </w:p>
    <w:p w14:paraId="1570D3A3" w14:textId="7EDA775C" w:rsidR="004E7296" w:rsidRDefault="004E7296" w:rsidP="004E7296">
      <w:r>
        <w:t>So before I fork, I create a vector of files and pair them up with a vector of counts</w:t>
      </w:r>
      <w:r>
        <w:t>.</w:t>
      </w:r>
      <w:r>
        <w:t xml:space="preserve"> Once I have those created, I</w:t>
      </w:r>
      <w:r w:rsidR="00D41B0A">
        <w:t xml:space="preserve"> prompt the users for the files and then I will fork afterwards. I then enter a loop for the parent and prompt the user for words to find or input a -2 to quit. The parent will send </w:t>
      </w:r>
      <w:r w:rsidR="00DE1ABB">
        <w:t>down</w:t>
      </w:r>
      <w:r w:rsidR="00D41B0A">
        <w:t xml:space="preserve">stream the word to find and then the children can begin parsing the files. </w:t>
      </w:r>
      <w:r w:rsidR="00907FC8">
        <w:t xml:space="preserve">Then the children will send back the number of occurrences to the parent with the vector of </w:t>
      </w:r>
      <w:proofErr w:type="spellStart"/>
      <w:r w:rsidR="00907FC8">
        <w:t>ints</w:t>
      </w:r>
      <w:proofErr w:type="spellEnd"/>
      <w:r w:rsidR="00907FC8">
        <w:t xml:space="preserve"> correlating to the file.</w:t>
      </w:r>
    </w:p>
    <w:p w14:paraId="2EA5D936" w14:textId="77777777" w:rsidR="00B35502" w:rsidRDefault="00B35502" w:rsidP="004E7296"/>
    <w:p w14:paraId="0257516F" w14:textId="69D12E03" w:rsidR="00B35502" w:rsidRDefault="00533223" w:rsidP="00B35502">
      <w:pPr>
        <w:pStyle w:val="BlockText"/>
      </w:pPr>
      <w:r>
        <w:t>How the parent pro</w:t>
      </w:r>
      <w:r w:rsidR="008F4E4F">
        <w:t>c</w:t>
      </w:r>
      <w:r>
        <w:t>ess manages all detailed information pertaining to children</w:t>
      </w:r>
      <w:r w:rsidR="00B35502">
        <w:t>:</w:t>
      </w:r>
    </w:p>
    <w:p w14:paraId="0E331E7D" w14:textId="58CFEC2F" w:rsidR="009B329E" w:rsidRDefault="00533223" w:rsidP="00B35502">
      <w:r>
        <w:t xml:space="preserve">The parent has a vector of filenames </w:t>
      </w:r>
      <w:r w:rsidR="00C03B61">
        <w:t xml:space="preserve">and has a </w:t>
      </w:r>
      <w:proofErr w:type="spellStart"/>
      <w:r w:rsidR="00C03B61">
        <w:t>pid</w:t>
      </w:r>
      <w:proofErr w:type="spellEnd"/>
      <w:r w:rsidR="00C03B61">
        <w:t xml:space="preserve">. I utilize fork to create a process for each file and send the word to find using a pipe to the children. Using upstream and downstream pipes I communicate between processes on the word to find in a file to the and the number of occurrences to the parent. Utilizes a shared Boolean to end processes. The parent also waits for all children to complete the searches before printing the statistics and </w:t>
      </w:r>
      <w:r w:rsidR="009B329E">
        <w:t>then asking for another user input.</w:t>
      </w:r>
    </w:p>
    <w:p w14:paraId="6472E2EE" w14:textId="77777777" w:rsidR="009B329E" w:rsidRDefault="009B329E" w:rsidP="00B35502"/>
    <w:p w14:paraId="5AF9AFFC" w14:textId="7C1DCE5F" w:rsidR="009B329E" w:rsidRDefault="009B329E" w:rsidP="009B329E">
      <w:pPr>
        <w:pStyle w:val="BlockText"/>
      </w:pPr>
      <w:r>
        <w:t>How</w:t>
      </w:r>
      <w:r>
        <w:t xml:space="preserve"> graceful termination is implemented</w:t>
      </w:r>
      <w:r>
        <w:t>:</w:t>
      </w:r>
    </w:p>
    <w:p w14:paraId="2B8AAE8E" w14:textId="5987ECF3" w:rsidR="00B35502" w:rsidRDefault="009B329E" w:rsidP="004E7296">
      <w:r>
        <w:t xml:space="preserve">I use a signal handler and a Boolean called shutdown in order to handle termination. The </w:t>
      </w:r>
      <w:proofErr w:type="spellStart"/>
      <w:r>
        <w:t>sigHandler</w:t>
      </w:r>
      <w:proofErr w:type="spellEnd"/>
      <w:r>
        <w:t xml:space="preserve"> will set the Boolean and the parent will wait patiently for all searches to be done before it closes just to be safe. </w:t>
      </w:r>
    </w:p>
    <w:p w14:paraId="3E9D7E17" w14:textId="6210967D" w:rsidR="00117F80" w:rsidRDefault="00117F80"/>
    <w:p w14:paraId="51BE3E64" w14:textId="36099F54" w:rsidR="009B329E" w:rsidRDefault="009B329E" w:rsidP="009B329E">
      <w:pPr>
        <w:pStyle w:val="BlockText"/>
      </w:pPr>
      <w:r>
        <w:t>Other Notes</w:t>
      </w:r>
      <w:r>
        <w:t>:</w:t>
      </w:r>
    </w:p>
    <w:p w14:paraId="6F7CB345" w14:textId="7981F96F" w:rsidR="00112AD2" w:rsidRDefault="00112AD2" w:rsidP="00112AD2">
      <w:pPr>
        <w:pStyle w:val="BlockText"/>
        <w:numPr>
          <w:ilvl w:val="0"/>
          <w:numId w:val="8"/>
        </w:numPr>
        <w:rPr>
          <w:sz w:val="22"/>
        </w:rPr>
      </w:pPr>
      <w:r w:rsidRPr="00A03FC0">
        <w:rPr>
          <w:sz w:val="22"/>
        </w:rPr>
        <w:t xml:space="preserve">Not sure if you wanted to spawn the children at the time of the file </w:t>
      </w:r>
      <w:r w:rsidR="00A03FC0" w:rsidRPr="00A03FC0">
        <w:rPr>
          <w:sz w:val="22"/>
        </w:rPr>
        <w:t>acquisition, so I decided to fork afterwards and figured it would be pretty readable if I put the filenames in the vector</w:t>
      </w:r>
      <w:r w:rsidR="00AA40F3">
        <w:rPr>
          <w:sz w:val="22"/>
        </w:rPr>
        <w:t>.</w:t>
      </w:r>
    </w:p>
    <w:p w14:paraId="62BFF760" w14:textId="7D9EAA1D" w:rsidR="00AA40F3" w:rsidRDefault="00AA40F3" w:rsidP="00112AD2">
      <w:pPr>
        <w:pStyle w:val="BlockText"/>
        <w:numPr>
          <w:ilvl w:val="0"/>
          <w:numId w:val="8"/>
        </w:numPr>
        <w:rPr>
          <w:sz w:val="22"/>
        </w:rPr>
      </w:pPr>
      <w:r>
        <w:rPr>
          <w:sz w:val="22"/>
        </w:rPr>
        <w:t>Decided that -2 would be a decent word to quit the process</w:t>
      </w:r>
    </w:p>
    <w:p w14:paraId="0A4B162E" w14:textId="3E33C644" w:rsidR="00AA40F3" w:rsidRPr="00A03FC0" w:rsidRDefault="00AA40F3" w:rsidP="00112AD2">
      <w:pPr>
        <w:pStyle w:val="BlockText"/>
        <w:numPr>
          <w:ilvl w:val="0"/>
          <w:numId w:val="8"/>
        </w:numPr>
        <w:rPr>
          <w:sz w:val="22"/>
        </w:rPr>
      </w:pPr>
      <w:r>
        <w:rPr>
          <w:sz w:val="22"/>
        </w:rPr>
        <w:t>Decided that case sensitive search was alright</w:t>
      </w:r>
      <w:r w:rsidR="00202608">
        <w:rPr>
          <w:sz w:val="22"/>
        </w:rPr>
        <w:t>.</w:t>
      </w:r>
    </w:p>
    <w:p w14:paraId="72FB085D" w14:textId="77777777" w:rsidR="001B5829" w:rsidRDefault="001B5829" w:rsidP="00541B25"/>
    <w:p w14:paraId="237CD6DE" w14:textId="77777777" w:rsidR="001B5829" w:rsidRDefault="001B5829" w:rsidP="00541B25"/>
    <w:p w14:paraId="074BB887" w14:textId="77777777" w:rsidR="001B5829" w:rsidRDefault="001B5829" w:rsidP="00541B25"/>
    <w:p w14:paraId="7EF2B728" w14:textId="77777777" w:rsidR="001B5829" w:rsidRDefault="001B5829" w:rsidP="00541B25"/>
    <w:p w14:paraId="40696880" w14:textId="77777777" w:rsidR="001B5829" w:rsidRDefault="001B5829" w:rsidP="00541B25"/>
    <w:p w14:paraId="26DAD0CA" w14:textId="77777777" w:rsidR="001B5829" w:rsidRDefault="001B5829" w:rsidP="00541B25"/>
    <w:p w14:paraId="3388AA81" w14:textId="77777777" w:rsidR="001B5829" w:rsidRDefault="001B5829" w:rsidP="00541B25"/>
    <w:p w14:paraId="1D01D787" w14:textId="77777777" w:rsidR="001B5829" w:rsidRDefault="001B5829" w:rsidP="00541B25"/>
    <w:p w14:paraId="40D1DEE0" w14:textId="77777777" w:rsidR="00541B25" w:rsidRDefault="00541B25" w:rsidP="00541B25">
      <w:r>
        <w:t>#include &lt;</w:t>
      </w:r>
      <w:proofErr w:type="spellStart"/>
      <w:r>
        <w:t>signal.h</w:t>
      </w:r>
      <w:proofErr w:type="spellEnd"/>
      <w:r>
        <w:t>&gt;</w:t>
      </w:r>
    </w:p>
    <w:p w14:paraId="4E6005E6" w14:textId="77777777" w:rsidR="00541B25" w:rsidRDefault="00541B25" w:rsidP="00541B25">
      <w:r>
        <w:t>#include &lt;</w:t>
      </w:r>
      <w:proofErr w:type="spellStart"/>
      <w:r>
        <w:t>stdlib.h</w:t>
      </w:r>
      <w:proofErr w:type="spellEnd"/>
      <w:r>
        <w:t>&gt;</w:t>
      </w:r>
    </w:p>
    <w:p w14:paraId="54CF302E" w14:textId="77777777" w:rsidR="00541B25" w:rsidRDefault="00541B25" w:rsidP="00541B25">
      <w:r>
        <w:t>#include &lt;</w:t>
      </w:r>
      <w:proofErr w:type="spellStart"/>
      <w:r>
        <w:t>unistd.h</w:t>
      </w:r>
      <w:proofErr w:type="spellEnd"/>
      <w:r>
        <w:t>&gt;</w:t>
      </w:r>
    </w:p>
    <w:p w14:paraId="2B783692" w14:textId="77777777" w:rsidR="00541B25" w:rsidRDefault="00541B25" w:rsidP="00541B25">
      <w:r>
        <w:t>#include &lt;</w:t>
      </w:r>
      <w:proofErr w:type="spellStart"/>
      <w:r>
        <w:t>stdio.h</w:t>
      </w:r>
      <w:proofErr w:type="spellEnd"/>
      <w:r>
        <w:t>&gt;</w:t>
      </w:r>
    </w:p>
    <w:p w14:paraId="3DD23B0F" w14:textId="77777777" w:rsidR="00541B25" w:rsidRDefault="00541B25" w:rsidP="00541B25">
      <w:r>
        <w:t>#include &lt;vector&gt;</w:t>
      </w:r>
    </w:p>
    <w:p w14:paraId="453074E2" w14:textId="77777777" w:rsidR="00541B25" w:rsidRDefault="00541B25" w:rsidP="00541B25">
      <w:r>
        <w:t>#include &lt;sys/</w:t>
      </w:r>
      <w:proofErr w:type="spellStart"/>
      <w:r>
        <w:t>wait.h</w:t>
      </w:r>
      <w:proofErr w:type="spellEnd"/>
      <w:r>
        <w:t>&gt;</w:t>
      </w:r>
    </w:p>
    <w:p w14:paraId="6F00D20C" w14:textId="77777777" w:rsidR="00541B25" w:rsidRDefault="00541B25" w:rsidP="00541B25">
      <w:r>
        <w:t>#include &lt;</w:t>
      </w:r>
      <w:proofErr w:type="spellStart"/>
      <w:r>
        <w:t>iostream</w:t>
      </w:r>
      <w:proofErr w:type="spellEnd"/>
      <w:r>
        <w:t>&gt;</w:t>
      </w:r>
    </w:p>
    <w:p w14:paraId="0D870F4C" w14:textId="77777777" w:rsidR="00541B25" w:rsidRDefault="00541B25" w:rsidP="00541B25">
      <w:r>
        <w:t>#include &lt;</w:t>
      </w:r>
      <w:proofErr w:type="spellStart"/>
      <w:r>
        <w:t>sstream</w:t>
      </w:r>
      <w:proofErr w:type="spellEnd"/>
      <w:r>
        <w:t>&gt;</w:t>
      </w:r>
    </w:p>
    <w:p w14:paraId="116290AF" w14:textId="77777777" w:rsidR="00541B25" w:rsidRDefault="00541B25" w:rsidP="00541B25">
      <w:r>
        <w:t>#include &lt;</w:t>
      </w:r>
      <w:proofErr w:type="spellStart"/>
      <w:r>
        <w:t>fstream</w:t>
      </w:r>
      <w:proofErr w:type="spellEnd"/>
      <w:r>
        <w:t>&gt;</w:t>
      </w:r>
    </w:p>
    <w:p w14:paraId="0D553449" w14:textId="77777777" w:rsidR="00541B25" w:rsidRDefault="00541B25" w:rsidP="00541B25">
      <w:r>
        <w:t>#define READ 0</w:t>
      </w:r>
    </w:p>
    <w:p w14:paraId="18C39C87" w14:textId="77777777" w:rsidR="00541B25" w:rsidRDefault="00541B25" w:rsidP="00541B25">
      <w:r>
        <w:t>#define WRITE 1</w:t>
      </w:r>
    </w:p>
    <w:p w14:paraId="2358AFE0" w14:textId="77777777" w:rsidR="00541B25" w:rsidRDefault="00541B25" w:rsidP="00541B25"/>
    <w:p w14:paraId="1C5FED22" w14:textId="77777777" w:rsidR="00541B25" w:rsidRDefault="00541B25" w:rsidP="00541B25">
      <w:r>
        <w:t xml:space="preserve">void </w:t>
      </w:r>
      <w:proofErr w:type="spellStart"/>
      <w:proofErr w:type="gramStart"/>
      <w:r>
        <w:t>sigHandler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sigNum</w:t>
      </w:r>
      <w:proofErr w:type="spellEnd"/>
      <w:r>
        <w:t>);</w:t>
      </w:r>
    </w:p>
    <w:p w14:paraId="2718F324" w14:textId="77777777" w:rsidR="00541B25" w:rsidRDefault="00541B25" w:rsidP="00541B25">
      <w:r>
        <w:t>bool shutdown = false;</w:t>
      </w:r>
    </w:p>
    <w:p w14:paraId="033471FE" w14:textId="77777777" w:rsidR="00541B25" w:rsidRDefault="00541B25" w:rsidP="00541B25"/>
    <w:p w14:paraId="0E05BC72" w14:textId="77777777" w:rsidR="00541B25" w:rsidRDefault="00541B25" w:rsidP="00541B25">
      <w:r>
        <w:lastRenderedPageBreak/>
        <w:t>/*******************************************************************************</w:t>
      </w:r>
    </w:p>
    <w:p w14:paraId="0D1B2A7A" w14:textId="77777777" w:rsidR="00541B25" w:rsidRDefault="00541B25" w:rsidP="00541B25">
      <w:r>
        <w:t>Here is Program 2</w:t>
      </w:r>
    </w:p>
    <w:p w14:paraId="66393241" w14:textId="77777777" w:rsidR="00541B25" w:rsidRDefault="00541B25" w:rsidP="00541B25">
      <w:r>
        <w:t xml:space="preserve">It is a program that will first take a list of </w:t>
      </w:r>
      <w:proofErr w:type="spellStart"/>
      <w:r>
        <w:t>txt</w:t>
      </w:r>
      <w:proofErr w:type="spellEnd"/>
      <w:r>
        <w:t xml:space="preserve"> files from the command line.</w:t>
      </w:r>
    </w:p>
    <w:p w14:paraId="3B49E0B3" w14:textId="77777777" w:rsidR="00541B25" w:rsidRDefault="00541B25" w:rsidP="00541B25">
      <w:r>
        <w:t>It then will create processes and appropriate data structures in order to manage</w:t>
      </w:r>
    </w:p>
    <w:p w14:paraId="1C3DFAE3" w14:textId="77777777" w:rsidR="00541B25" w:rsidRDefault="00541B25" w:rsidP="00541B25">
      <w:r>
        <w:t>these files. The next thing it will do once it has all the file information</w:t>
      </w:r>
    </w:p>
    <w:p w14:paraId="10CE915D" w14:textId="77777777" w:rsidR="00541B25" w:rsidRDefault="00541B25" w:rsidP="00541B25">
      <w:r>
        <w:t>organized is to prompt the user for a word to find in all of these files.</w:t>
      </w:r>
    </w:p>
    <w:p w14:paraId="5FAB476B" w14:textId="77777777" w:rsidR="00541B25" w:rsidRDefault="00541B25" w:rsidP="00541B25">
      <w:r>
        <w:t>We then create a process for each file and will appropriately get information</w:t>
      </w:r>
    </w:p>
    <w:p w14:paraId="48DFBB46" w14:textId="77777777" w:rsidR="00541B25" w:rsidRDefault="00541B25" w:rsidP="00541B25">
      <w:r>
        <w:t>via upstream and downstream pipes that connect the two processes.</w:t>
      </w:r>
    </w:p>
    <w:p w14:paraId="4A203961" w14:textId="77777777" w:rsidR="00541B25" w:rsidRDefault="00541B25" w:rsidP="00541B25">
      <w:r>
        <w:t xml:space="preserve">Once all the </w:t>
      </w:r>
      <w:proofErr w:type="spellStart"/>
      <w:r>
        <w:t>searchng</w:t>
      </w:r>
      <w:proofErr w:type="spellEnd"/>
      <w:r>
        <w:t xml:space="preserve"> is done, the parent gets information from upstream pipes</w:t>
      </w:r>
    </w:p>
    <w:p w14:paraId="51462CFB" w14:textId="77777777" w:rsidR="00541B25" w:rsidRDefault="00541B25" w:rsidP="00541B25">
      <w:r>
        <w:t>to print out a summary of the searches.</w:t>
      </w:r>
    </w:p>
    <w:p w14:paraId="0C3884DC" w14:textId="77777777" w:rsidR="00541B25" w:rsidRDefault="00541B25" w:rsidP="00541B25">
      <w:r>
        <w:t>@author: Keith Schmitt</w:t>
      </w:r>
    </w:p>
    <w:p w14:paraId="6F4DA012" w14:textId="77777777" w:rsidR="00541B25" w:rsidRDefault="00541B25" w:rsidP="00541B25">
      <w:r>
        <w:t>@version 1.0 2/10/2018</w:t>
      </w:r>
    </w:p>
    <w:p w14:paraId="1002BC91" w14:textId="77777777" w:rsidR="00541B25" w:rsidRDefault="00541B25" w:rsidP="00541B25">
      <w:r>
        <w:t>*******************************************************************************/</w:t>
      </w:r>
    </w:p>
    <w:p w14:paraId="5408BB0D" w14:textId="77777777" w:rsidR="00541B25" w:rsidRDefault="00541B25" w:rsidP="00541B2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6DFCBA49" w14:textId="77777777" w:rsidR="00541B25" w:rsidRDefault="00541B25" w:rsidP="00541B25">
      <w:r>
        <w:t xml:space="preserve">  //my upstream pipe</w:t>
      </w:r>
    </w:p>
    <w:p w14:paraId="13837730" w14:textId="77777777" w:rsidR="00541B25" w:rsidRDefault="00541B25" w:rsidP="00541B2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myPipe</w:t>
      </w:r>
      <w:proofErr w:type="spellEnd"/>
      <w:r>
        <w:t>[</w:t>
      </w:r>
      <w:proofErr w:type="gramEnd"/>
      <w:r>
        <w:t>2];</w:t>
      </w:r>
    </w:p>
    <w:p w14:paraId="358018DF" w14:textId="77777777" w:rsidR="00541B25" w:rsidRDefault="00541B25" w:rsidP="00541B25">
      <w:r>
        <w:t xml:space="preserve">  //my downstream pipe</w:t>
      </w:r>
    </w:p>
    <w:p w14:paraId="0E46F1D7" w14:textId="77777777" w:rsidR="00541B25" w:rsidRDefault="00541B25" w:rsidP="00541B2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my_out_</w:t>
      </w:r>
      <w:proofErr w:type="gramStart"/>
      <w:r>
        <w:t>pipe</w:t>
      </w:r>
      <w:proofErr w:type="spellEnd"/>
      <w:r>
        <w:t>[</w:t>
      </w:r>
      <w:proofErr w:type="gramEnd"/>
      <w:r>
        <w:t>2];</w:t>
      </w:r>
    </w:p>
    <w:p w14:paraId="52B87BE1" w14:textId="77777777" w:rsidR="00541B25" w:rsidRDefault="00541B25" w:rsidP="00541B25">
      <w:r>
        <w:t xml:space="preserve">  </w:t>
      </w:r>
      <w:proofErr w:type="spellStart"/>
      <w:r>
        <w:t>int</w:t>
      </w:r>
      <w:proofErr w:type="spellEnd"/>
      <w:r>
        <w:t xml:space="preserve"> status;</w:t>
      </w:r>
    </w:p>
    <w:p w14:paraId="0A75381D" w14:textId="77777777" w:rsidR="00541B25" w:rsidRDefault="00541B25" w:rsidP="00541B25">
      <w:r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4DF66E0D" w14:textId="77777777" w:rsidR="00541B25" w:rsidRDefault="00541B25" w:rsidP="00541B25">
      <w:r>
        <w:t xml:space="preserve">  //vector of my files</w:t>
      </w:r>
    </w:p>
    <w:p w14:paraId="01E8C770" w14:textId="77777777" w:rsidR="00541B25" w:rsidRDefault="00541B25" w:rsidP="00541B25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std</w:t>
      </w:r>
      <w:proofErr w:type="spellEnd"/>
      <w:r>
        <w:t xml:space="preserve">::string&gt; </w:t>
      </w:r>
      <w:proofErr w:type="spellStart"/>
      <w:r>
        <w:t>my_files</w:t>
      </w:r>
      <w:proofErr w:type="spellEnd"/>
      <w:r>
        <w:t>;</w:t>
      </w:r>
    </w:p>
    <w:p w14:paraId="5A37B794" w14:textId="77777777" w:rsidR="00541B25" w:rsidRDefault="00541B25" w:rsidP="00541B25">
      <w:r>
        <w:t xml:space="preserve">  //vector to be in relation to </w:t>
      </w:r>
      <w:proofErr w:type="spellStart"/>
      <w:r>
        <w:t>my_files</w:t>
      </w:r>
      <w:proofErr w:type="spellEnd"/>
      <w:r>
        <w:t xml:space="preserve"> keeping track of the word </w:t>
      </w:r>
      <w:proofErr w:type="spellStart"/>
      <w:r>
        <w:t>occurances</w:t>
      </w:r>
      <w:proofErr w:type="spellEnd"/>
    </w:p>
    <w:p w14:paraId="268A82D5" w14:textId="77777777" w:rsidR="00541B25" w:rsidRDefault="00541B25" w:rsidP="00541B25">
      <w:r>
        <w:lastRenderedPageBreak/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word_occurs</w:t>
      </w:r>
      <w:proofErr w:type="spellEnd"/>
      <w:r>
        <w:t>;</w:t>
      </w:r>
    </w:p>
    <w:p w14:paraId="2AC9FC99" w14:textId="77777777" w:rsidR="00541B25" w:rsidRDefault="00541B25" w:rsidP="00541B25">
      <w:r>
        <w:t xml:space="preserve">  //string for input stream to vector conversion</w:t>
      </w:r>
    </w:p>
    <w:p w14:paraId="21EC3D8B" w14:textId="77777777" w:rsidR="00541B25" w:rsidRDefault="00541B25" w:rsidP="00541B25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files_to_find</w:t>
      </w:r>
      <w:proofErr w:type="spellEnd"/>
      <w:r>
        <w:t>;</w:t>
      </w:r>
    </w:p>
    <w:p w14:paraId="7F01CDAA" w14:textId="77777777" w:rsidR="00541B25" w:rsidRDefault="00541B25" w:rsidP="00541B25">
      <w:r>
        <w:t xml:space="preserve">  //string used for parsing files</w:t>
      </w:r>
    </w:p>
    <w:p w14:paraId="033C009A" w14:textId="77777777" w:rsidR="00541B25" w:rsidRDefault="00541B25" w:rsidP="00541B25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single_file</w:t>
      </w:r>
      <w:proofErr w:type="spellEnd"/>
      <w:r>
        <w:t>;</w:t>
      </w:r>
    </w:p>
    <w:p w14:paraId="2FEFC194" w14:textId="77777777" w:rsidR="00541B25" w:rsidRDefault="00541B25" w:rsidP="00541B25">
      <w:r>
        <w:t xml:space="preserve">  //word that we will try to find in the files</w:t>
      </w:r>
    </w:p>
    <w:p w14:paraId="1BE21600" w14:textId="77777777" w:rsidR="00541B25" w:rsidRDefault="00541B25" w:rsidP="00541B25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word_to_find</w:t>
      </w:r>
      <w:proofErr w:type="spellEnd"/>
      <w:r>
        <w:t>;</w:t>
      </w:r>
    </w:p>
    <w:p w14:paraId="4B72B034" w14:textId="77777777" w:rsidR="00541B25" w:rsidRDefault="00541B25" w:rsidP="00541B25">
      <w:r>
        <w:t xml:space="preserve">  //file stream</w:t>
      </w:r>
    </w:p>
    <w:p w14:paraId="09DE8932" w14:textId="77777777" w:rsidR="00541B25" w:rsidRDefault="00541B25" w:rsidP="00541B25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fstream</w:t>
      </w:r>
      <w:proofErr w:type="spellEnd"/>
      <w:r>
        <w:t xml:space="preserve"> fs;</w:t>
      </w:r>
    </w:p>
    <w:p w14:paraId="3941EF86" w14:textId="77777777" w:rsidR="00541B25" w:rsidRDefault="00541B25" w:rsidP="00541B25">
      <w:r>
        <w:t xml:space="preserve">  //</w:t>
      </w:r>
      <w:proofErr w:type="spellStart"/>
      <w:r>
        <w:t>boolean</w:t>
      </w:r>
      <w:proofErr w:type="spellEnd"/>
      <w:r>
        <w:t xml:space="preserve"> used for shutdown</w:t>
      </w:r>
    </w:p>
    <w:p w14:paraId="318EAF8A" w14:textId="77777777" w:rsidR="00541B25" w:rsidRDefault="00541B25" w:rsidP="00541B25">
      <w:r>
        <w:t xml:space="preserve">  bool shutdown = false;</w:t>
      </w:r>
    </w:p>
    <w:p w14:paraId="49F0FC07" w14:textId="77777777" w:rsidR="00541B25" w:rsidRDefault="00541B25" w:rsidP="00541B25"/>
    <w:p w14:paraId="3D01698A" w14:textId="77777777" w:rsidR="00541B25" w:rsidRDefault="00541B25" w:rsidP="00541B25">
      <w:r>
        <w:t xml:space="preserve">  signal (SIGUSR2, </w:t>
      </w:r>
      <w:proofErr w:type="spellStart"/>
      <w:r>
        <w:t>sigHandler</w:t>
      </w:r>
      <w:proofErr w:type="spellEnd"/>
      <w:r>
        <w:t>);</w:t>
      </w:r>
    </w:p>
    <w:p w14:paraId="7A3ABA88" w14:textId="77777777" w:rsidR="00541B25" w:rsidRDefault="00541B25" w:rsidP="00541B25"/>
    <w:p w14:paraId="3A12E6B9" w14:textId="77777777" w:rsidR="00541B25" w:rsidRDefault="00541B25" w:rsidP="00541B25">
      <w:r>
        <w:t xml:space="preserve">  //my upstream pipe being initialized</w:t>
      </w:r>
    </w:p>
    <w:p w14:paraId="022A0FAB" w14:textId="77777777" w:rsidR="00541B25" w:rsidRDefault="00541B25" w:rsidP="00541B25">
      <w:r>
        <w:t xml:space="preserve">  if ((pipe(</w:t>
      </w:r>
      <w:proofErr w:type="spellStart"/>
      <w:r>
        <w:t>myPipe</w:t>
      </w:r>
      <w:proofErr w:type="spellEnd"/>
      <w:proofErr w:type="gramStart"/>
      <w:r>
        <w:t>))&lt;</w:t>
      </w:r>
      <w:proofErr w:type="gramEnd"/>
      <w:r>
        <w:t>0){</w:t>
      </w:r>
    </w:p>
    <w:p w14:paraId="22A7B909" w14:textId="77777777" w:rsidR="00541B25" w:rsidRDefault="00541B25" w:rsidP="00541B25">
      <w:r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"Pipe error");</w:t>
      </w:r>
    </w:p>
    <w:p w14:paraId="177264AB" w14:textId="77777777" w:rsidR="00541B25" w:rsidRDefault="00541B25" w:rsidP="00541B25">
      <w:r>
        <w:t xml:space="preserve">    </w:t>
      </w:r>
      <w:proofErr w:type="gramStart"/>
      <w:r>
        <w:t>exit(</w:t>
      </w:r>
      <w:proofErr w:type="gramEnd"/>
      <w:r>
        <w:t>1);</w:t>
      </w:r>
    </w:p>
    <w:p w14:paraId="1A8CA8CC" w14:textId="77777777" w:rsidR="00541B25" w:rsidRDefault="00541B25" w:rsidP="00541B25">
      <w:r>
        <w:t xml:space="preserve">  }</w:t>
      </w:r>
    </w:p>
    <w:p w14:paraId="21346830" w14:textId="77777777" w:rsidR="00541B25" w:rsidRDefault="00541B25" w:rsidP="00541B25">
      <w:r>
        <w:t xml:space="preserve">  //my downstream pipe being initialized</w:t>
      </w:r>
    </w:p>
    <w:p w14:paraId="728DB740" w14:textId="77777777" w:rsidR="00541B25" w:rsidRDefault="00541B25" w:rsidP="00541B25">
      <w:r>
        <w:t xml:space="preserve">  if ((pipe(</w:t>
      </w:r>
      <w:proofErr w:type="spellStart"/>
      <w:r>
        <w:t>my_out_pipe</w:t>
      </w:r>
      <w:proofErr w:type="spellEnd"/>
      <w:proofErr w:type="gramStart"/>
      <w:r>
        <w:t>))&lt;</w:t>
      </w:r>
      <w:proofErr w:type="gramEnd"/>
      <w:r>
        <w:t>0){</w:t>
      </w:r>
    </w:p>
    <w:p w14:paraId="41BC0CD5" w14:textId="77777777" w:rsidR="00541B25" w:rsidRDefault="00541B25" w:rsidP="00541B25">
      <w:r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"Pipe error");</w:t>
      </w:r>
    </w:p>
    <w:p w14:paraId="66452783" w14:textId="77777777" w:rsidR="00541B25" w:rsidRDefault="00541B25" w:rsidP="00541B25">
      <w:r>
        <w:t xml:space="preserve">    </w:t>
      </w:r>
      <w:proofErr w:type="gramStart"/>
      <w:r>
        <w:t>exit(</w:t>
      </w:r>
      <w:proofErr w:type="gramEnd"/>
      <w:r>
        <w:t>1);</w:t>
      </w:r>
    </w:p>
    <w:p w14:paraId="0609A828" w14:textId="77777777" w:rsidR="00541B25" w:rsidRDefault="00541B25" w:rsidP="00541B25">
      <w:r>
        <w:lastRenderedPageBreak/>
        <w:t xml:space="preserve">  }</w:t>
      </w:r>
    </w:p>
    <w:p w14:paraId="3B84B8A9" w14:textId="77777777" w:rsidR="00541B25" w:rsidRDefault="00541B25" w:rsidP="00541B25">
      <w:r>
        <w:t xml:space="preserve">  // getting the files the children will work on and put them into a vector</w:t>
      </w:r>
    </w:p>
    <w:p w14:paraId="6DACF2B9" w14:textId="77777777" w:rsidR="00541B25" w:rsidRDefault="00541B25" w:rsidP="00541B25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&lt;&lt;"Please list the text files you would like to scan for: ";</w:t>
      </w:r>
    </w:p>
    <w:p w14:paraId="1EE8A06A" w14:textId="77777777" w:rsidR="00541B25" w:rsidRDefault="00541B25" w:rsidP="00541B25"/>
    <w:p w14:paraId="5D5ECA10" w14:textId="77777777" w:rsidR="00541B25" w:rsidRDefault="00541B25" w:rsidP="00541B25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files_to_find</w:t>
      </w:r>
      <w:proofErr w:type="spellEnd"/>
      <w:r>
        <w:t>);</w:t>
      </w:r>
    </w:p>
    <w:p w14:paraId="187AB390" w14:textId="77777777" w:rsidR="00541B25" w:rsidRDefault="00541B25" w:rsidP="00541B25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stringstream</w:t>
      </w:r>
      <w:proofErr w:type="spellEnd"/>
      <w:r>
        <w:t xml:space="preserve"> </w:t>
      </w:r>
      <w:proofErr w:type="spellStart"/>
      <w:r>
        <w:t>input_stream</w:t>
      </w:r>
      <w:proofErr w:type="spellEnd"/>
      <w:r>
        <w:t>(</w:t>
      </w:r>
      <w:proofErr w:type="spellStart"/>
      <w:r>
        <w:t>files_to_find</w:t>
      </w:r>
      <w:proofErr w:type="spellEnd"/>
      <w:r>
        <w:t>);</w:t>
      </w:r>
    </w:p>
    <w:p w14:paraId="3647566F" w14:textId="77777777" w:rsidR="00541B25" w:rsidRDefault="00541B25" w:rsidP="00541B25"/>
    <w:p w14:paraId="69CB9FDC" w14:textId="77777777" w:rsidR="00541B25" w:rsidRDefault="00541B25" w:rsidP="00541B25">
      <w:r>
        <w:t xml:space="preserve">  //parsing the line into their files by</w:t>
      </w:r>
    </w:p>
    <w:p w14:paraId="43C0BC53" w14:textId="77777777" w:rsidR="00541B25" w:rsidRDefault="00541B25" w:rsidP="00541B25">
      <w:r>
        <w:t xml:space="preserve">  while (</w:t>
      </w:r>
      <w:proofErr w:type="spellStart"/>
      <w:r>
        <w:t>input_stream</w:t>
      </w:r>
      <w:proofErr w:type="spellEnd"/>
      <w:r>
        <w:t xml:space="preserve"> &gt;&gt; </w:t>
      </w:r>
      <w:proofErr w:type="spellStart"/>
      <w:r>
        <w:t>single_</w:t>
      </w:r>
      <w:proofErr w:type="gramStart"/>
      <w:r>
        <w:t>file</w:t>
      </w:r>
      <w:proofErr w:type="spellEnd"/>
      <w:r>
        <w:t>){</w:t>
      </w:r>
      <w:proofErr w:type="gramEnd"/>
    </w:p>
    <w:p w14:paraId="54058A3A" w14:textId="77777777" w:rsidR="00541B25" w:rsidRDefault="00541B25" w:rsidP="00541B25">
      <w:r>
        <w:t xml:space="preserve">    </w:t>
      </w:r>
      <w:proofErr w:type="spellStart"/>
      <w:r>
        <w:t>my_</w:t>
      </w:r>
      <w:proofErr w:type="gramStart"/>
      <w:r>
        <w:t>files.push</w:t>
      </w:r>
      <w:proofErr w:type="gramEnd"/>
      <w:r>
        <w:t>_back</w:t>
      </w:r>
      <w:proofErr w:type="spellEnd"/>
      <w:r>
        <w:t>(</w:t>
      </w:r>
      <w:proofErr w:type="spellStart"/>
      <w:r>
        <w:t>single_file</w:t>
      </w:r>
      <w:proofErr w:type="spellEnd"/>
      <w:r>
        <w:t>);</w:t>
      </w:r>
    </w:p>
    <w:p w14:paraId="7394B73F" w14:textId="77777777" w:rsidR="00541B25" w:rsidRDefault="00541B25" w:rsidP="00541B25">
      <w:r>
        <w:t xml:space="preserve">    </w:t>
      </w:r>
      <w:proofErr w:type="spellStart"/>
      <w:r>
        <w:t>word_</w:t>
      </w:r>
      <w:proofErr w:type="gramStart"/>
      <w:r>
        <w:t>occurs.push</w:t>
      </w:r>
      <w:proofErr w:type="gramEnd"/>
      <w:r>
        <w:t>_back</w:t>
      </w:r>
      <w:proofErr w:type="spellEnd"/>
      <w:r>
        <w:t>(0);</w:t>
      </w:r>
    </w:p>
    <w:p w14:paraId="2B46E679" w14:textId="77777777" w:rsidR="00541B25" w:rsidRDefault="00541B25" w:rsidP="00541B25">
      <w:r>
        <w:t xml:space="preserve">  }</w:t>
      </w:r>
    </w:p>
    <w:p w14:paraId="5A0469BA" w14:textId="77777777" w:rsidR="00541B25" w:rsidRDefault="00541B25" w:rsidP="00541B25"/>
    <w:p w14:paraId="7658E021" w14:textId="77777777" w:rsidR="00541B25" w:rsidRDefault="00541B25" w:rsidP="00541B25">
      <w:r>
        <w:t xml:space="preserve">  //printing out which files they are searching just for clarity sake</w:t>
      </w:r>
    </w:p>
    <w:p w14:paraId="4A9B50D7" w14:textId="77777777" w:rsidR="00541B25" w:rsidRDefault="00541B25" w:rsidP="00541B25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&lt;&lt;"Files you are searching are: \n";</w:t>
      </w:r>
    </w:p>
    <w:p w14:paraId="437935E0" w14:textId="77777777" w:rsidR="00541B25" w:rsidRDefault="00541B25" w:rsidP="00541B25">
      <w:r>
        <w:t xml:space="preserve">  for (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std</w:t>
      </w:r>
      <w:proofErr w:type="spellEnd"/>
      <w:r>
        <w:t xml:space="preserve">::string&gt;::iterator printout = </w:t>
      </w:r>
      <w:proofErr w:type="spellStart"/>
      <w:r>
        <w:t>my_files.begin</w:t>
      </w:r>
      <w:proofErr w:type="spellEnd"/>
      <w:r>
        <w:t xml:space="preserve">() ; printout != </w:t>
      </w:r>
      <w:proofErr w:type="spellStart"/>
      <w:r>
        <w:t>my_files.end</w:t>
      </w:r>
      <w:proofErr w:type="spellEnd"/>
      <w:r>
        <w:t>(); ++printout){</w:t>
      </w:r>
    </w:p>
    <w:p w14:paraId="1C14B030" w14:textId="77777777" w:rsidR="00541B25" w:rsidRDefault="00541B25" w:rsidP="00541B25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*printout&lt;&lt;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0B7E4CC" w14:textId="77777777" w:rsidR="00541B25" w:rsidRDefault="00541B25" w:rsidP="00541B25">
      <w:r>
        <w:t xml:space="preserve">  }</w:t>
      </w:r>
    </w:p>
    <w:p w14:paraId="09D14B44" w14:textId="77777777" w:rsidR="00541B25" w:rsidRDefault="00541B25" w:rsidP="00541B25"/>
    <w:p w14:paraId="3D412B6C" w14:textId="77777777" w:rsidR="00541B25" w:rsidRDefault="00541B25" w:rsidP="00541B25">
      <w:r>
        <w:t xml:space="preserve">  //will exit on non-alphabetic input of -2</w:t>
      </w:r>
    </w:p>
    <w:p w14:paraId="082B9F29" w14:textId="77777777" w:rsidR="00541B25" w:rsidRDefault="00541B25" w:rsidP="00541B25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&lt;&lt;"Please Enter -2 if you would like to quit"&lt;&lt;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C85A1F8" w14:textId="77777777" w:rsidR="00541B25" w:rsidRDefault="00541B25" w:rsidP="00541B25"/>
    <w:p w14:paraId="7DA351CD" w14:textId="77777777" w:rsidR="00541B25" w:rsidRDefault="00541B25" w:rsidP="00541B25"/>
    <w:p w14:paraId="7D8613D7" w14:textId="77777777" w:rsidR="00541B25" w:rsidRDefault="00541B25" w:rsidP="00541B25">
      <w:r>
        <w:t xml:space="preserve">  while </w:t>
      </w:r>
      <w:proofErr w:type="gramStart"/>
      <w:r>
        <w:t>( !shutdown</w:t>
      </w:r>
      <w:proofErr w:type="gramEnd"/>
      <w:r>
        <w:t>){</w:t>
      </w:r>
    </w:p>
    <w:p w14:paraId="1BB40E60" w14:textId="77777777" w:rsidR="00541B25" w:rsidRDefault="00541B25" w:rsidP="00541B25">
      <w:r>
        <w:t xml:space="preserve">    //parent gets output</w:t>
      </w:r>
    </w:p>
    <w:p w14:paraId="659848AC" w14:textId="77777777" w:rsidR="00541B25" w:rsidRDefault="00541B25" w:rsidP="00541B25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&lt;&lt;"\</w:t>
      </w:r>
      <w:proofErr w:type="spellStart"/>
      <w:r>
        <w:t>nPlease</w:t>
      </w:r>
      <w:proofErr w:type="spellEnd"/>
      <w:r>
        <w:t xml:space="preserve"> list the word(s) you would like to search for: ";</w:t>
      </w:r>
    </w:p>
    <w:p w14:paraId="1E28D97C" w14:textId="77777777" w:rsidR="00541B25" w:rsidRDefault="00541B25" w:rsidP="00541B25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word_to_find</w:t>
      </w:r>
      <w:proofErr w:type="spellEnd"/>
      <w:r>
        <w:t>);</w:t>
      </w:r>
    </w:p>
    <w:p w14:paraId="202C2C36" w14:textId="77777777" w:rsidR="00541B25" w:rsidRDefault="00541B25" w:rsidP="00541B25"/>
    <w:p w14:paraId="59A8D601" w14:textId="77777777" w:rsidR="00541B25" w:rsidRDefault="00541B25" w:rsidP="00541B25">
      <w:r>
        <w:t xml:space="preserve">    //if input is -2 send a signal</w:t>
      </w:r>
    </w:p>
    <w:p w14:paraId="3D26BBA8" w14:textId="77777777" w:rsidR="00541B25" w:rsidRDefault="00541B25" w:rsidP="00541B25">
      <w:r>
        <w:t xml:space="preserve">    if (</w:t>
      </w:r>
      <w:proofErr w:type="spellStart"/>
      <w:r>
        <w:t>word_to_find</w:t>
      </w:r>
      <w:proofErr w:type="spellEnd"/>
      <w:r>
        <w:t xml:space="preserve"> == "-2</w:t>
      </w:r>
      <w:proofErr w:type="gramStart"/>
      <w:r>
        <w:t>"){</w:t>
      </w:r>
      <w:proofErr w:type="gramEnd"/>
    </w:p>
    <w:p w14:paraId="11F9E6F6" w14:textId="77777777" w:rsidR="00541B25" w:rsidRDefault="00541B25" w:rsidP="00541B25">
      <w:r>
        <w:t xml:space="preserve">      </w:t>
      </w:r>
      <w:proofErr w:type="spellStart"/>
      <w:r>
        <w:t>sigHandler</w:t>
      </w:r>
      <w:proofErr w:type="spellEnd"/>
      <w:r>
        <w:t>(SIGUSR2);</w:t>
      </w:r>
    </w:p>
    <w:p w14:paraId="3B1E376C" w14:textId="77777777" w:rsidR="00541B25" w:rsidRDefault="00541B25" w:rsidP="00541B25">
      <w:r>
        <w:t xml:space="preserve">      wait(&amp;status);</w:t>
      </w:r>
    </w:p>
    <w:p w14:paraId="1140EBBA" w14:textId="77777777" w:rsidR="00541B25" w:rsidRDefault="00541B25" w:rsidP="00541B25">
      <w:r>
        <w:t xml:space="preserve">      break;</w:t>
      </w:r>
    </w:p>
    <w:p w14:paraId="029FE89C" w14:textId="77777777" w:rsidR="00541B25" w:rsidRDefault="00541B25" w:rsidP="00541B25">
      <w:r>
        <w:t xml:space="preserve">    }</w:t>
      </w:r>
    </w:p>
    <w:p w14:paraId="4BAB5853" w14:textId="77777777" w:rsidR="00541B25" w:rsidRDefault="00541B25" w:rsidP="00541B25">
      <w:r>
        <w:t xml:space="preserve">    for 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my_</w:t>
      </w:r>
      <w:proofErr w:type="gramStart"/>
      <w:r>
        <w:t>files.size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){</w:t>
      </w:r>
    </w:p>
    <w:p w14:paraId="07685614" w14:textId="77777777" w:rsidR="00541B25" w:rsidRDefault="00541B25" w:rsidP="00541B25">
      <w:r>
        <w:t xml:space="preserve">      if ((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)) &lt; 0){</w:t>
      </w:r>
    </w:p>
    <w:p w14:paraId="48BAF34A" w14:textId="77777777" w:rsidR="00541B25" w:rsidRDefault="00541B25" w:rsidP="00541B25">
      <w:r>
        <w:t xml:space="preserve">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failure");</w:t>
      </w:r>
    </w:p>
    <w:p w14:paraId="4714364C" w14:textId="77777777" w:rsidR="00541B25" w:rsidRDefault="00541B25" w:rsidP="00541B25">
      <w:r>
        <w:t xml:space="preserve">          </w:t>
      </w:r>
      <w:proofErr w:type="gramStart"/>
      <w:r>
        <w:t>exit(</w:t>
      </w:r>
      <w:proofErr w:type="gramEnd"/>
      <w:r>
        <w:t>1);</w:t>
      </w:r>
    </w:p>
    <w:p w14:paraId="6D73E855" w14:textId="77777777" w:rsidR="00541B25" w:rsidRDefault="00541B25" w:rsidP="00541B25">
      <w:r>
        <w:t xml:space="preserve">      }</w:t>
      </w:r>
    </w:p>
    <w:p w14:paraId="12A50635" w14:textId="77777777" w:rsidR="00541B25" w:rsidRDefault="00541B25" w:rsidP="00541B25">
      <w:r>
        <w:t xml:space="preserve">      if (</w:t>
      </w:r>
      <w:proofErr w:type="spellStart"/>
      <w:r>
        <w:t>pid</w:t>
      </w:r>
      <w:proofErr w:type="spellEnd"/>
      <w:r>
        <w:t xml:space="preserve"> == </w:t>
      </w:r>
      <w:proofErr w:type="gramStart"/>
      <w:r>
        <w:t>0){</w:t>
      </w:r>
      <w:proofErr w:type="gramEnd"/>
    </w:p>
    <w:p w14:paraId="5FEBE682" w14:textId="77777777" w:rsidR="00541B25" w:rsidRDefault="00541B25" w:rsidP="00541B25">
      <w:r>
        <w:t xml:space="preserve">        //count to keep track of how many times the word comes up in a child file</w:t>
      </w:r>
    </w:p>
    <w:p w14:paraId="77F6FF76" w14:textId="77777777" w:rsidR="00541B25" w:rsidRDefault="00541B25" w:rsidP="00541B25"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14:paraId="59B343D5" w14:textId="77777777" w:rsidR="00541B25" w:rsidRDefault="00541B25" w:rsidP="00541B25">
      <w:r>
        <w:t xml:space="preserve">        //open specified file from vector</w:t>
      </w:r>
    </w:p>
    <w:p w14:paraId="4D3E26DB" w14:textId="77777777" w:rsidR="00541B25" w:rsidRDefault="00541B25" w:rsidP="00541B25">
      <w:r>
        <w:t xml:space="preserve">        </w:t>
      </w:r>
      <w:proofErr w:type="spellStart"/>
      <w:proofErr w:type="gramStart"/>
      <w:r>
        <w:t>fs.open</w:t>
      </w:r>
      <w:proofErr w:type="spellEnd"/>
      <w:proofErr w:type="gramEnd"/>
      <w:r>
        <w:t>(</w:t>
      </w:r>
      <w:proofErr w:type="spellStart"/>
      <w:r>
        <w:t>my_files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std</w:t>
      </w:r>
      <w:proofErr w:type="spellEnd"/>
      <w:r>
        <w:t>::</w:t>
      </w:r>
      <w:proofErr w:type="spellStart"/>
      <w:r>
        <w:t>fstream</w:t>
      </w:r>
      <w:proofErr w:type="spellEnd"/>
      <w:r>
        <w:t>::in);</w:t>
      </w:r>
    </w:p>
    <w:p w14:paraId="64658FA6" w14:textId="77777777" w:rsidR="00541B25" w:rsidRDefault="00541B25" w:rsidP="00541B25">
      <w:r>
        <w:t xml:space="preserve">        //print out child id</w:t>
      </w:r>
    </w:p>
    <w:p w14:paraId="2744C952" w14:textId="77777777" w:rsidR="00541B25" w:rsidRDefault="00541B25" w:rsidP="00541B25">
      <w:r>
        <w:lastRenderedPageBreak/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&lt;&lt;"Child "&lt;&lt;</w:t>
      </w:r>
      <w:proofErr w:type="spellStart"/>
      <w:r>
        <w:t>getpid</w:t>
      </w:r>
      <w:proofErr w:type="spellEnd"/>
      <w:r>
        <w:t>()&lt;&lt; "\</w:t>
      </w:r>
      <w:proofErr w:type="spellStart"/>
      <w:r>
        <w:t>tHas</w:t>
      </w:r>
      <w:proofErr w:type="spellEnd"/>
      <w:r>
        <w:t xml:space="preserve"> opened the file: "&lt;&lt;</w:t>
      </w:r>
      <w:proofErr w:type="spellStart"/>
      <w:r>
        <w:t>my_files</w:t>
      </w:r>
      <w:proofErr w:type="spellEnd"/>
      <w:r>
        <w:t>[</w:t>
      </w:r>
      <w:proofErr w:type="spellStart"/>
      <w:r>
        <w:t>i</w:t>
      </w:r>
      <w:proofErr w:type="spellEnd"/>
      <w:r>
        <w:t>]&lt;&lt;" with a parent of " &lt;&lt;</w:t>
      </w:r>
      <w:proofErr w:type="spellStart"/>
      <w:r>
        <w:t>getppid</w:t>
      </w:r>
      <w:proofErr w:type="spellEnd"/>
      <w:r>
        <w:t>()&lt;&lt;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4EC057D" w14:textId="77777777" w:rsidR="00541B25" w:rsidRDefault="00541B25" w:rsidP="00541B25">
      <w:r>
        <w:t xml:space="preserve">        //string to load file into</w:t>
      </w:r>
    </w:p>
    <w:p w14:paraId="3D9B56D0" w14:textId="77777777" w:rsidR="00541B25" w:rsidRDefault="00541B25" w:rsidP="00541B25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occurs;</w:t>
      </w:r>
    </w:p>
    <w:p w14:paraId="0B5E5191" w14:textId="77777777" w:rsidR="00541B25" w:rsidRDefault="00541B25" w:rsidP="00541B25">
      <w:r>
        <w:t xml:space="preserve">        //string variable for the word to find</w:t>
      </w:r>
    </w:p>
    <w:p w14:paraId="3C6BDFA6" w14:textId="77777777" w:rsidR="00541B25" w:rsidRDefault="00541B25" w:rsidP="00541B25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correct_word</w:t>
      </w:r>
      <w:proofErr w:type="spellEnd"/>
      <w:r>
        <w:t>;</w:t>
      </w:r>
    </w:p>
    <w:p w14:paraId="116FB115" w14:textId="77777777" w:rsidR="00541B25" w:rsidRDefault="00541B25" w:rsidP="00541B25">
      <w:r>
        <w:t xml:space="preserve">        //getting the word to find from downstream pipe child will be blocked</w:t>
      </w:r>
    </w:p>
    <w:p w14:paraId="04E93AF0" w14:textId="77777777" w:rsidR="00541B25" w:rsidRDefault="00541B25" w:rsidP="00541B25">
      <w:r>
        <w:t xml:space="preserve">        //until the write from the parent succeeds due to the </w:t>
      </w:r>
      <w:proofErr w:type="gramStart"/>
      <w:r>
        <w:t>read(</w:t>
      </w:r>
      <w:proofErr w:type="gramEnd"/>
      <w:r>
        <w:t>) call</w:t>
      </w:r>
    </w:p>
    <w:p w14:paraId="0286C788" w14:textId="77777777" w:rsidR="00541B25" w:rsidRDefault="00541B25" w:rsidP="00541B25">
      <w:r>
        <w:t xml:space="preserve">        read(</w:t>
      </w:r>
      <w:proofErr w:type="spellStart"/>
      <w:r>
        <w:t>my_out_pipe</w:t>
      </w:r>
      <w:proofErr w:type="spellEnd"/>
      <w:r>
        <w:t>[READ], &amp;</w:t>
      </w:r>
      <w:proofErr w:type="spellStart"/>
      <w:r>
        <w:t>correct_word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correct_word</w:t>
      </w:r>
      <w:proofErr w:type="spellEnd"/>
      <w:r>
        <w:t>));</w:t>
      </w:r>
    </w:p>
    <w:p w14:paraId="07A164AE" w14:textId="77777777" w:rsidR="00541B25" w:rsidRDefault="00541B25" w:rsidP="00541B25">
      <w:r>
        <w:t xml:space="preserve">        //going to count from </w:t>
      </w:r>
      <w:proofErr w:type="spellStart"/>
      <w:r>
        <w:t>filestream</w:t>
      </w:r>
      <w:proofErr w:type="spellEnd"/>
    </w:p>
    <w:p w14:paraId="55A02A7F" w14:textId="77777777" w:rsidR="00541B25" w:rsidRDefault="00541B25" w:rsidP="00541B25">
      <w:r>
        <w:t xml:space="preserve">        while (fs &gt;&gt; </w:t>
      </w:r>
      <w:proofErr w:type="gramStart"/>
      <w:r>
        <w:t>occurs )</w:t>
      </w:r>
      <w:proofErr w:type="gramEnd"/>
      <w:r>
        <w:t>{</w:t>
      </w:r>
    </w:p>
    <w:p w14:paraId="7C8B3F50" w14:textId="77777777" w:rsidR="00541B25" w:rsidRDefault="00541B25" w:rsidP="00541B25">
      <w:r>
        <w:t xml:space="preserve">          if (occurs == </w:t>
      </w:r>
      <w:proofErr w:type="spellStart"/>
      <w:r>
        <w:t>correct_</w:t>
      </w:r>
      <w:proofErr w:type="gramStart"/>
      <w:r>
        <w:t>word</w:t>
      </w:r>
      <w:proofErr w:type="spellEnd"/>
      <w:r>
        <w:t>){</w:t>
      </w:r>
      <w:proofErr w:type="gramEnd"/>
    </w:p>
    <w:p w14:paraId="0508D448" w14:textId="77777777" w:rsidR="00541B25" w:rsidRDefault="00541B25" w:rsidP="00541B25">
      <w:r>
        <w:t xml:space="preserve">            ++count;</w:t>
      </w:r>
    </w:p>
    <w:p w14:paraId="3EC47724" w14:textId="77777777" w:rsidR="00541B25" w:rsidRDefault="00541B25" w:rsidP="00541B25">
      <w:r>
        <w:t xml:space="preserve">          }</w:t>
      </w:r>
    </w:p>
    <w:p w14:paraId="121B87A2" w14:textId="77777777" w:rsidR="00541B25" w:rsidRDefault="00541B25" w:rsidP="00541B25">
      <w:r>
        <w:t xml:space="preserve">        }</w:t>
      </w:r>
    </w:p>
    <w:p w14:paraId="452F0660" w14:textId="77777777" w:rsidR="00541B25" w:rsidRDefault="00541B25" w:rsidP="00541B25">
      <w:r>
        <w:t xml:space="preserve">        //close the file</w:t>
      </w:r>
    </w:p>
    <w:p w14:paraId="38147761" w14:textId="77777777" w:rsidR="00541B25" w:rsidRDefault="00541B25" w:rsidP="00541B25">
      <w:r>
        <w:t xml:space="preserve">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04348A4D" w14:textId="77777777" w:rsidR="00541B25" w:rsidRDefault="00541B25" w:rsidP="00541B25">
      <w:r>
        <w:t xml:space="preserve">        //write to upstream pipe</w:t>
      </w:r>
    </w:p>
    <w:p w14:paraId="6EAA5914" w14:textId="77777777" w:rsidR="00541B25" w:rsidRDefault="00541B25" w:rsidP="00541B25">
      <w:r>
        <w:t xml:space="preserve">        write(</w:t>
      </w:r>
      <w:proofErr w:type="spellStart"/>
      <w:r>
        <w:t>myPipe</w:t>
      </w:r>
      <w:proofErr w:type="spellEnd"/>
      <w:r>
        <w:t xml:space="preserve">[WRITE], &amp;count, </w:t>
      </w:r>
      <w:proofErr w:type="spellStart"/>
      <w:r>
        <w:t>sizeof</w:t>
      </w:r>
      <w:proofErr w:type="spellEnd"/>
      <w:r>
        <w:t>(count));</w:t>
      </w:r>
    </w:p>
    <w:p w14:paraId="18283B72" w14:textId="77777777" w:rsidR="00541B25" w:rsidRDefault="00541B25" w:rsidP="00541B25">
      <w:r>
        <w:t xml:space="preserve">        return 0;</w:t>
      </w:r>
    </w:p>
    <w:p w14:paraId="5A7D3C89" w14:textId="77777777" w:rsidR="00541B25" w:rsidRDefault="00541B25" w:rsidP="00541B25">
      <w:r>
        <w:t xml:space="preserve">      }</w:t>
      </w:r>
    </w:p>
    <w:p w14:paraId="11882F7C" w14:textId="77777777" w:rsidR="00541B25" w:rsidRDefault="00541B25" w:rsidP="00541B25">
      <w:r>
        <w:t xml:space="preserve">      </w:t>
      </w:r>
      <w:proofErr w:type="gramStart"/>
      <w:r>
        <w:t>else{</w:t>
      </w:r>
      <w:proofErr w:type="gramEnd"/>
    </w:p>
    <w:p w14:paraId="3092681D" w14:textId="77777777" w:rsidR="00541B25" w:rsidRDefault="00541B25" w:rsidP="00541B25">
      <w:r>
        <w:t xml:space="preserve">        //sending downstream pipe for the </w:t>
      </w:r>
      <w:proofErr w:type="spellStart"/>
      <w:r>
        <w:t>word_to_find</w:t>
      </w:r>
      <w:proofErr w:type="spellEnd"/>
    </w:p>
    <w:p w14:paraId="7BB0DF9F" w14:textId="77777777" w:rsidR="00541B25" w:rsidRDefault="00541B25" w:rsidP="00541B25">
      <w:r>
        <w:lastRenderedPageBreak/>
        <w:t xml:space="preserve">        write(</w:t>
      </w:r>
      <w:proofErr w:type="spellStart"/>
      <w:r>
        <w:t>my_out_pipe</w:t>
      </w:r>
      <w:proofErr w:type="spellEnd"/>
      <w:r>
        <w:t>[WRITE], &amp;</w:t>
      </w:r>
      <w:proofErr w:type="spellStart"/>
      <w:r>
        <w:t>word_to_find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word_to_find</w:t>
      </w:r>
      <w:proofErr w:type="spellEnd"/>
      <w:r>
        <w:t>));</w:t>
      </w:r>
    </w:p>
    <w:p w14:paraId="4B7FD4B7" w14:textId="77777777" w:rsidR="00541B25" w:rsidRDefault="00541B25" w:rsidP="00541B25">
      <w:r>
        <w:t xml:space="preserve">        //responsible parent will wait for children</w:t>
      </w:r>
    </w:p>
    <w:p w14:paraId="0210575C" w14:textId="77777777" w:rsidR="00541B25" w:rsidRDefault="00541B25" w:rsidP="00541B25">
      <w:r>
        <w:t xml:space="preserve">        wait(&amp;status);</w:t>
      </w:r>
    </w:p>
    <w:p w14:paraId="47F426F5" w14:textId="77777777" w:rsidR="00541B25" w:rsidRDefault="00541B25" w:rsidP="00541B25">
      <w:r>
        <w:t xml:space="preserve">        //read from upstream pipes</w:t>
      </w:r>
    </w:p>
    <w:p w14:paraId="7C876A3B" w14:textId="77777777" w:rsidR="00541B25" w:rsidRDefault="00541B25" w:rsidP="00541B2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parent_count</w:t>
      </w:r>
      <w:proofErr w:type="spellEnd"/>
      <w:r>
        <w:t xml:space="preserve"> = 0;</w:t>
      </w:r>
    </w:p>
    <w:p w14:paraId="7203597C" w14:textId="77777777" w:rsidR="00541B25" w:rsidRDefault="00541B25" w:rsidP="00541B25">
      <w:r>
        <w:t xml:space="preserve">        //read blocks until child is done writing</w:t>
      </w:r>
    </w:p>
    <w:p w14:paraId="058CD439" w14:textId="77777777" w:rsidR="00541B25" w:rsidRDefault="00541B25" w:rsidP="00541B25">
      <w:r>
        <w:t xml:space="preserve">        read(</w:t>
      </w:r>
      <w:proofErr w:type="spellStart"/>
      <w:r>
        <w:t>myPipe</w:t>
      </w:r>
      <w:proofErr w:type="spellEnd"/>
      <w:r>
        <w:t>[READ], &amp;</w:t>
      </w:r>
      <w:proofErr w:type="spellStart"/>
      <w:r>
        <w:t>parent_count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parent_count</w:t>
      </w:r>
      <w:proofErr w:type="spellEnd"/>
      <w:r>
        <w:t>));</w:t>
      </w:r>
    </w:p>
    <w:p w14:paraId="06B65106" w14:textId="77777777" w:rsidR="00541B25" w:rsidRDefault="00541B25" w:rsidP="00541B25">
      <w:r>
        <w:t xml:space="preserve">        //for organization purpose, we put it in an array</w:t>
      </w:r>
    </w:p>
    <w:p w14:paraId="1B4EFD24" w14:textId="77777777" w:rsidR="00541B25" w:rsidRDefault="00541B25" w:rsidP="00541B25">
      <w:r>
        <w:t xml:space="preserve">        </w:t>
      </w:r>
      <w:proofErr w:type="spellStart"/>
      <w:r>
        <w:t>word_occurs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parent_count</w:t>
      </w:r>
      <w:proofErr w:type="spellEnd"/>
      <w:r>
        <w:t>;</w:t>
      </w:r>
    </w:p>
    <w:p w14:paraId="40521D21" w14:textId="77777777" w:rsidR="00541B25" w:rsidRDefault="00541B25" w:rsidP="00541B25">
      <w:r>
        <w:t xml:space="preserve">      }</w:t>
      </w:r>
    </w:p>
    <w:p w14:paraId="293446AB" w14:textId="77777777" w:rsidR="00541B25" w:rsidRDefault="00541B25" w:rsidP="00541B25">
      <w:r>
        <w:t xml:space="preserve">    }</w:t>
      </w:r>
    </w:p>
    <w:p w14:paraId="5587D321" w14:textId="77777777" w:rsidR="00541B25" w:rsidRDefault="00541B25" w:rsidP="00541B25">
      <w:r>
        <w:t xml:space="preserve">    //last thing for the parent to do is do some statistics</w:t>
      </w:r>
    </w:p>
    <w:p w14:paraId="56BB7DFE" w14:textId="77777777" w:rsidR="00541B25" w:rsidRDefault="00541B25" w:rsidP="00541B25">
      <w:r>
        <w:t xml:space="preserve">    if (</w:t>
      </w:r>
      <w:proofErr w:type="spellStart"/>
      <w:proofErr w:type="gramStart"/>
      <w:r>
        <w:t>pid</w:t>
      </w:r>
      <w:proofErr w:type="spellEnd"/>
      <w:r>
        <w:t xml:space="preserve"> !</w:t>
      </w:r>
      <w:proofErr w:type="gramEnd"/>
      <w:r>
        <w:t>= 0){</w:t>
      </w:r>
    </w:p>
    <w:p w14:paraId="71DD4D6A" w14:textId="77777777" w:rsidR="00541B25" w:rsidRDefault="00541B25" w:rsidP="00541B25"/>
    <w:p w14:paraId="51EFDB09" w14:textId="77777777" w:rsidR="00541B25" w:rsidRDefault="00541B25" w:rsidP="00541B25">
      <w:r>
        <w:t xml:space="preserve">      //parent prints out statistics</w:t>
      </w:r>
    </w:p>
    <w:p w14:paraId="79B2C81A" w14:textId="77777777" w:rsidR="00541B25" w:rsidRDefault="00541B25" w:rsidP="00541B25">
      <w:r>
        <w:t xml:space="preserve">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&lt;&lt;"\</w:t>
      </w:r>
      <w:proofErr w:type="spellStart"/>
      <w:r>
        <w:t>nStatistics</w:t>
      </w:r>
      <w:proofErr w:type="spellEnd"/>
      <w:r>
        <w:t>: 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AB3737F" w14:textId="77777777" w:rsidR="00541B25" w:rsidRDefault="00541B25" w:rsidP="00541B25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total_occurrences</w:t>
      </w:r>
      <w:proofErr w:type="spellEnd"/>
      <w:r>
        <w:t xml:space="preserve"> = 0;</w:t>
      </w:r>
    </w:p>
    <w:p w14:paraId="3162B843" w14:textId="77777777" w:rsidR="00541B25" w:rsidRDefault="00541B25" w:rsidP="00541B25">
      <w:r>
        <w:t xml:space="preserve">      for 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my_</w:t>
      </w:r>
      <w:proofErr w:type="gramStart"/>
      <w:r>
        <w:t>files.size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){</w:t>
      </w:r>
    </w:p>
    <w:p w14:paraId="3343B61C" w14:textId="77777777" w:rsidR="00541B25" w:rsidRDefault="00541B25" w:rsidP="00541B25">
      <w:r>
        <w:t xml:space="preserve">        //print results</w:t>
      </w:r>
    </w:p>
    <w:p w14:paraId="47AE2CDC" w14:textId="77777777" w:rsidR="00541B25" w:rsidRDefault="00541B25" w:rsidP="00541B25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my_files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has found "&lt;&lt; </w:t>
      </w:r>
      <w:proofErr w:type="spellStart"/>
      <w:r>
        <w:t>word_to_find</w:t>
      </w:r>
      <w:proofErr w:type="spellEnd"/>
      <w:r>
        <w:t>&lt;&lt;" "&lt;&lt;</w:t>
      </w:r>
      <w:proofErr w:type="spellStart"/>
      <w:r>
        <w:t>word_occurs</w:t>
      </w:r>
      <w:proofErr w:type="spellEnd"/>
      <w:r>
        <w:t>[</w:t>
      </w:r>
      <w:proofErr w:type="spellStart"/>
      <w:r>
        <w:t>i</w:t>
      </w:r>
      <w:proofErr w:type="spellEnd"/>
      <w:r>
        <w:t>]&lt;&lt; " times"&lt;&lt;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FFBC1D8" w14:textId="77777777" w:rsidR="00541B25" w:rsidRDefault="00541B25" w:rsidP="00541B25">
      <w:r>
        <w:t xml:space="preserve">        //sum a total</w:t>
      </w:r>
    </w:p>
    <w:p w14:paraId="78487812" w14:textId="77777777" w:rsidR="00541B25" w:rsidRDefault="00541B25" w:rsidP="00541B25">
      <w:r>
        <w:t xml:space="preserve">        </w:t>
      </w:r>
      <w:proofErr w:type="spellStart"/>
      <w:r>
        <w:t>total_occurrences</w:t>
      </w:r>
      <w:proofErr w:type="spellEnd"/>
      <w:r>
        <w:t xml:space="preserve"> += </w:t>
      </w:r>
      <w:proofErr w:type="spellStart"/>
      <w:r>
        <w:t>word_occurs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334D71" w14:textId="77777777" w:rsidR="00541B25" w:rsidRDefault="00541B25" w:rsidP="00541B25">
      <w:r>
        <w:lastRenderedPageBreak/>
        <w:t xml:space="preserve">      }</w:t>
      </w:r>
    </w:p>
    <w:p w14:paraId="3E2EA81D" w14:textId="77777777" w:rsidR="00541B25" w:rsidRDefault="00541B25" w:rsidP="00541B25">
      <w:r>
        <w:t xml:space="preserve">      //print out total</w:t>
      </w:r>
    </w:p>
    <w:p w14:paraId="1EF445FE" w14:textId="77777777" w:rsidR="00541B25" w:rsidRDefault="00541B25" w:rsidP="00541B25">
      <w:r>
        <w:t xml:space="preserve">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&lt;&lt;"Total finds: "&lt;&lt;</w:t>
      </w:r>
      <w:proofErr w:type="spellStart"/>
      <w:r>
        <w:t>total_occurrences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C2DD281" w14:textId="77777777" w:rsidR="00541B25" w:rsidRDefault="00541B25" w:rsidP="00541B25">
      <w:r>
        <w:t xml:space="preserve">      //averages are nice :)</w:t>
      </w:r>
    </w:p>
    <w:p w14:paraId="24F15F4E" w14:textId="77777777" w:rsidR="00541B25" w:rsidRDefault="00541B25" w:rsidP="00541B25">
      <w:r>
        <w:t xml:space="preserve">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&lt;&lt;"Average find per file: "&lt;&lt; double(</w:t>
      </w:r>
      <w:proofErr w:type="spellStart"/>
      <w:r>
        <w:t>total_occurrences</w:t>
      </w:r>
      <w:proofErr w:type="spellEnd"/>
      <w:r>
        <w:t>)/</w:t>
      </w:r>
      <w:proofErr w:type="spellStart"/>
      <w:r>
        <w:t>my_files.size</w:t>
      </w:r>
      <w:proofErr w:type="spellEnd"/>
      <w:r>
        <w:t>()&lt;&lt;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AE1EEE7" w14:textId="77777777" w:rsidR="00541B25" w:rsidRDefault="00541B25" w:rsidP="00541B25">
      <w:r>
        <w:t xml:space="preserve">    }</w:t>
      </w:r>
    </w:p>
    <w:p w14:paraId="2896FD45" w14:textId="77777777" w:rsidR="00541B25" w:rsidRDefault="00541B25" w:rsidP="00541B25"/>
    <w:p w14:paraId="437F0261" w14:textId="77777777" w:rsidR="00541B25" w:rsidRDefault="00541B25" w:rsidP="00541B25">
      <w:r>
        <w:t xml:space="preserve">  }</w:t>
      </w:r>
    </w:p>
    <w:p w14:paraId="7A8B138F" w14:textId="77777777" w:rsidR="00541B25" w:rsidRDefault="00541B25" w:rsidP="00541B25">
      <w:r>
        <w:t xml:space="preserve">  return 0;</w:t>
      </w:r>
    </w:p>
    <w:p w14:paraId="447A4A5D" w14:textId="77777777" w:rsidR="00541B25" w:rsidRDefault="00541B25" w:rsidP="00541B25">
      <w:r>
        <w:t>}</w:t>
      </w:r>
    </w:p>
    <w:p w14:paraId="22839D8A" w14:textId="77777777" w:rsidR="00541B25" w:rsidRDefault="00541B25" w:rsidP="00541B25"/>
    <w:p w14:paraId="2E3F831D" w14:textId="77777777" w:rsidR="00541B25" w:rsidRDefault="00541B25" w:rsidP="00541B25"/>
    <w:p w14:paraId="5595AA0E" w14:textId="77777777" w:rsidR="00541B25" w:rsidRDefault="00541B25" w:rsidP="00541B25">
      <w:r>
        <w:t xml:space="preserve">void </w:t>
      </w:r>
      <w:proofErr w:type="spellStart"/>
      <w:proofErr w:type="gramStart"/>
      <w:r>
        <w:t>sigHandler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sigNum</w:t>
      </w:r>
      <w:proofErr w:type="spellEnd"/>
      <w:r>
        <w:t>){</w:t>
      </w:r>
    </w:p>
    <w:p w14:paraId="69A9AF9A" w14:textId="77777777" w:rsidR="00541B25" w:rsidRDefault="00541B25" w:rsidP="00541B25">
      <w:r>
        <w:t xml:space="preserve">  //sending a signal to back to the parent program to tell it to wait</w:t>
      </w:r>
    </w:p>
    <w:p w14:paraId="2DC2A2F4" w14:textId="77777777" w:rsidR="00541B25" w:rsidRDefault="00541B25" w:rsidP="00541B25">
      <w:r>
        <w:t xml:space="preserve">  if (</w:t>
      </w:r>
      <w:proofErr w:type="spellStart"/>
      <w:r>
        <w:t>sigNum</w:t>
      </w:r>
      <w:proofErr w:type="spellEnd"/>
      <w:r>
        <w:t xml:space="preserve"> == SIGUSR</w:t>
      </w:r>
      <w:proofErr w:type="gramStart"/>
      <w:r>
        <w:t>2){</w:t>
      </w:r>
      <w:proofErr w:type="gramEnd"/>
    </w:p>
    <w:p w14:paraId="1EF235B9" w14:textId="77777777" w:rsidR="00541B25" w:rsidRDefault="00541B25" w:rsidP="00541B25">
      <w:r>
        <w:t xml:space="preserve">    shutdown = true;</w:t>
      </w:r>
    </w:p>
    <w:p w14:paraId="4D03ADD5" w14:textId="77777777" w:rsidR="00541B25" w:rsidRDefault="00541B25" w:rsidP="00541B25">
      <w:r>
        <w:t xml:space="preserve">    return;</w:t>
      </w:r>
    </w:p>
    <w:p w14:paraId="2130A3FD" w14:textId="77777777" w:rsidR="00541B25" w:rsidRDefault="00541B25" w:rsidP="00541B25">
      <w:r>
        <w:t xml:space="preserve">  }</w:t>
      </w:r>
    </w:p>
    <w:p w14:paraId="620FF20E" w14:textId="77777777" w:rsidR="00541B25" w:rsidRDefault="00541B25" w:rsidP="00541B25">
      <w:r>
        <w:t xml:space="preserve">  //default behavior</w:t>
      </w:r>
    </w:p>
    <w:p w14:paraId="18C5F86D" w14:textId="77777777" w:rsidR="00541B25" w:rsidRDefault="00541B25" w:rsidP="00541B25">
      <w:r>
        <w:t xml:space="preserve">  else if (</w:t>
      </w:r>
      <w:proofErr w:type="spellStart"/>
      <w:r>
        <w:t>sigNum</w:t>
      </w:r>
      <w:proofErr w:type="spellEnd"/>
      <w:r>
        <w:t xml:space="preserve"> == </w:t>
      </w:r>
      <w:proofErr w:type="gramStart"/>
      <w:r>
        <w:t>SIGINT){</w:t>
      </w:r>
      <w:proofErr w:type="gramEnd"/>
    </w:p>
    <w:p w14:paraId="7DD8324E" w14:textId="77777777" w:rsidR="00541B25" w:rsidRDefault="00541B25" w:rsidP="00541B25">
      <w:r>
        <w:t xml:space="preserve">    </w:t>
      </w:r>
      <w:proofErr w:type="gramStart"/>
      <w:r>
        <w:t>exit(</w:t>
      </w:r>
      <w:proofErr w:type="gramEnd"/>
      <w:r>
        <w:t>0);</w:t>
      </w:r>
    </w:p>
    <w:p w14:paraId="6A0EC9D4" w14:textId="77777777" w:rsidR="00541B25" w:rsidRDefault="00541B25" w:rsidP="00541B25">
      <w:r>
        <w:t xml:space="preserve">  }</w:t>
      </w:r>
    </w:p>
    <w:p w14:paraId="6857706D" w14:textId="69BE9883" w:rsidR="00117F80" w:rsidRDefault="00541B25">
      <w:r>
        <w:t>}</w:t>
      </w:r>
      <w:bookmarkStart w:id="0" w:name="_GoBack"/>
      <w:bookmarkEnd w:id="0"/>
    </w:p>
    <w:sectPr w:rsidR="00117F80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FA317" w14:textId="77777777" w:rsidR="003D1B29" w:rsidRDefault="003D1B29">
      <w:pPr>
        <w:spacing w:after="0" w:line="240" w:lineRule="auto"/>
      </w:pPr>
      <w:r>
        <w:separator/>
      </w:r>
    </w:p>
  </w:endnote>
  <w:endnote w:type="continuationSeparator" w:id="0">
    <w:p w14:paraId="6C918BC0" w14:textId="77777777" w:rsidR="003D1B29" w:rsidRDefault="003D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17F8B358" w14:textId="77777777" w:rsidR="00117F80" w:rsidRDefault="003D1B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4A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2589F" w14:textId="77777777" w:rsidR="003D1B29" w:rsidRDefault="003D1B29">
      <w:pPr>
        <w:spacing w:after="0" w:line="240" w:lineRule="auto"/>
      </w:pPr>
      <w:r>
        <w:separator/>
      </w:r>
    </w:p>
  </w:footnote>
  <w:footnote w:type="continuationSeparator" w:id="0">
    <w:p w14:paraId="37DB581D" w14:textId="77777777" w:rsidR="003D1B29" w:rsidRDefault="003D1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60D99"/>
    <w:multiLevelType w:val="hybridMultilevel"/>
    <w:tmpl w:val="D18E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58"/>
    <w:rsid w:val="00112AD2"/>
    <w:rsid w:val="00117F80"/>
    <w:rsid w:val="001B5829"/>
    <w:rsid w:val="00202608"/>
    <w:rsid w:val="00290F23"/>
    <w:rsid w:val="003D1B29"/>
    <w:rsid w:val="004E7296"/>
    <w:rsid w:val="00533223"/>
    <w:rsid w:val="00541B25"/>
    <w:rsid w:val="00554BE5"/>
    <w:rsid w:val="005666DA"/>
    <w:rsid w:val="005A0CBD"/>
    <w:rsid w:val="005A1763"/>
    <w:rsid w:val="006274A1"/>
    <w:rsid w:val="008F4E4F"/>
    <w:rsid w:val="00907FC8"/>
    <w:rsid w:val="009B329E"/>
    <w:rsid w:val="009F63D3"/>
    <w:rsid w:val="00A03FC0"/>
    <w:rsid w:val="00AA40F3"/>
    <w:rsid w:val="00B35502"/>
    <w:rsid w:val="00B46C58"/>
    <w:rsid w:val="00C03B61"/>
    <w:rsid w:val="00CD7012"/>
    <w:rsid w:val="00D41B0A"/>
    <w:rsid w:val="00DB441F"/>
    <w:rsid w:val="00DE1ABB"/>
    <w:rsid w:val="00E2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39F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eithalanschmitt/Library/Containers/com.microsoft.Word/Data/Library/Caches/1033/TM10002078/Modern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47"/>
    <w:rsid w:val="00AA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5D444183B20B46A80994D6B8076DE8">
    <w:name w:val="235D444183B20B46A80994D6B8076DE8"/>
  </w:style>
  <w:style w:type="paragraph" w:customStyle="1" w:styleId="5560ABB76EEC3A45ADEF1C410EDCA54E">
    <w:name w:val="5560ABB76EEC3A45ADEF1C410EDCA54E"/>
  </w:style>
  <w:style w:type="paragraph" w:customStyle="1" w:styleId="87D9AD9A2B19844AB07CD23615095228">
    <w:name w:val="87D9AD9A2B19844AB07CD23615095228"/>
  </w:style>
  <w:style w:type="paragraph" w:customStyle="1" w:styleId="64EB6C36AC026A4B9D55C88FC9F3A634">
    <w:name w:val="64EB6C36AC026A4B9D55C88FC9F3A634"/>
  </w:style>
  <w:style w:type="paragraph" w:customStyle="1" w:styleId="1CF99AF9018D78419F67B2E0779C2E70">
    <w:name w:val="1CF99AF9018D78419F67B2E0779C2E70"/>
  </w:style>
  <w:style w:type="paragraph" w:customStyle="1" w:styleId="42E9A30D2F43624ABCE565CA5C084A2F">
    <w:name w:val="42E9A30D2F43624ABCE565CA5C084A2F"/>
  </w:style>
  <w:style w:type="paragraph" w:customStyle="1" w:styleId="5690929D5DEBC142A843C68F22E02F4E">
    <w:name w:val="5690929D5DEBC142A843C68F22E02F4E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44A93CA08534924AABA578B620DB2A6F">
    <w:name w:val="44A93CA08534924AABA578B620DB2A6F"/>
  </w:style>
  <w:style w:type="paragraph" w:customStyle="1" w:styleId="D61309BFE17AEF488A034390DB75A333">
    <w:name w:val="D61309BFE17AEF488A034390DB75A333"/>
  </w:style>
  <w:style w:type="paragraph" w:customStyle="1" w:styleId="78BF2149E351A3438026A20D16245779">
    <w:name w:val="78BF2149E351A3438026A20D16245779"/>
  </w:style>
  <w:style w:type="paragraph" w:customStyle="1" w:styleId="B07DF9EF50608E4BAB02F53F04DC0C81">
    <w:name w:val="B07DF9EF50608E4BAB02F53F04DC0C81"/>
  </w:style>
  <w:style w:type="paragraph" w:customStyle="1" w:styleId="028C3D1AF7981E4BB33B311BEDD1BE62">
    <w:name w:val="028C3D1AF7981E4BB33B311BEDD1BE62"/>
  </w:style>
  <w:style w:type="paragraph" w:customStyle="1" w:styleId="4FB66A44C9A30B468217164644019BE1">
    <w:name w:val="4FB66A44C9A30B468217164644019BE1"/>
  </w:style>
  <w:style w:type="paragraph" w:customStyle="1" w:styleId="5BC9DD56340FEC41AC69E02E40861F2D">
    <w:name w:val="5BC9DD56340FEC41AC69E02E40861F2D"/>
  </w:style>
  <w:style w:type="paragraph" w:customStyle="1" w:styleId="7E8242FBD352FA4FA446DAECC2C2E0E1">
    <w:name w:val="7E8242FBD352FA4FA446DAECC2C2E0E1"/>
  </w:style>
  <w:style w:type="paragraph" w:customStyle="1" w:styleId="5CA87A54A239C14FB8F72F63763BF3CF">
    <w:name w:val="5CA87A54A239C14FB8F72F63763BF3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37</TotalTime>
  <Pages>10</Pages>
  <Words>1158</Words>
  <Characters>6604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A. Schmitt</dc:creator>
  <cp:keywords/>
  <dc:description/>
  <cp:lastModifiedBy>Keith A. Schmitt</cp:lastModifiedBy>
  <cp:revision>13</cp:revision>
  <cp:lastPrinted>2018-02-15T03:55:00Z</cp:lastPrinted>
  <dcterms:created xsi:type="dcterms:W3CDTF">2018-02-14T15:45:00Z</dcterms:created>
  <dcterms:modified xsi:type="dcterms:W3CDTF">2018-02-15T06:21:00Z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